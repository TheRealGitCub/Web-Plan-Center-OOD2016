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390CC" w14:textId="77777777" w:rsidR="00272109" w:rsidRDefault="00272109">
      <w:pPr>
        <w:pStyle w:val="Title"/>
        <w:ind w:left="1296" w:firstLine="432"/>
        <w:jc w:val="left"/>
      </w:pPr>
    </w:p>
    <w:p w14:paraId="6AD6D785" w14:textId="77777777" w:rsidR="00272109" w:rsidRPr="00272109" w:rsidRDefault="00272109">
      <w:pPr>
        <w:pStyle w:val="Title"/>
        <w:rPr>
          <w:sz w:val="36"/>
          <w:szCs w:val="36"/>
        </w:rPr>
      </w:pPr>
      <w:r w:rsidRPr="00272109">
        <w:rPr>
          <w:sz w:val="36"/>
          <w:szCs w:val="36"/>
        </w:rPr>
        <w:t>Team Project Assignment</w:t>
      </w:r>
    </w:p>
    <w:p w14:paraId="4F16FB6E" w14:textId="77777777" w:rsidR="00272109" w:rsidRPr="00272109" w:rsidRDefault="00272109">
      <w:pPr>
        <w:pStyle w:val="Title"/>
        <w:rPr>
          <w:sz w:val="36"/>
          <w:szCs w:val="36"/>
        </w:rPr>
      </w:pPr>
      <w:r w:rsidRPr="00272109">
        <w:rPr>
          <w:sz w:val="36"/>
          <w:szCs w:val="36"/>
        </w:rPr>
        <w:t>CSCI 5335/5335G Object-Oriented Design</w:t>
      </w:r>
    </w:p>
    <w:p w14:paraId="3FB89D60" w14:textId="77777777" w:rsidR="00272109" w:rsidRDefault="00272109">
      <w:pPr>
        <w:jc w:val="center"/>
      </w:pPr>
    </w:p>
    <w:p w14:paraId="287A53BA" w14:textId="77777777" w:rsidR="00272109" w:rsidRDefault="00272109"/>
    <w:p w14:paraId="77EAD6F7" w14:textId="77777777" w:rsidR="00272109" w:rsidRDefault="00920619">
      <w:r>
        <w:t xml:space="preserve">Topic 1:  </w:t>
      </w:r>
      <w:r w:rsidR="004F509E">
        <w:t>Design and develop an</w:t>
      </w:r>
      <w:r w:rsidR="00272109">
        <w:t xml:space="preserve"> </w:t>
      </w:r>
      <w:r w:rsidR="00A2169F">
        <w:t>OO software</w:t>
      </w:r>
      <w:r w:rsidR="00BD13BE">
        <w:t xml:space="preserve"> </w:t>
      </w:r>
      <w:r w:rsidR="00E62E02">
        <w:t>that meets</w:t>
      </w:r>
      <w:r w:rsidR="00272109">
        <w:t xml:space="preserve"> </w:t>
      </w:r>
      <w:r w:rsidR="00D77B1D">
        <w:t xml:space="preserve">or </w:t>
      </w:r>
      <w:r w:rsidR="00E62E02">
        <w:t xml:space="preserve">exceeds </w:t>
      </w:r>
      <w:r w:rsidR="00BD13BE">
        <w:t xml:space="preserve">the </w:t>
      </w:r>
      <w:r w:rsidR="00E62E02">
        <w:t xml:space="preserve">basic </w:t>
      </w:r>
      <w:r w:rsidR="00272109">
        <w:t>requirements:</w:t>
      </w:r>
    </w:p>
    <w:p w14:paraId="0745BE1D" w14:textId="77777777" w:rsidR="004F509E" w:rsidRDefault="004F509E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>Select an appropriate application and get instructor’s approval.</w:t>
      </w:r>
    </w:p>
    <w:p w14:paraId="199B2618" w14:textId="77777777" w:rsidR="004F509E" w:rsidRDefault="004F509E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 xml:space="preserve">Select a SE model or paradigm for your </w:t>
      </w:r>
      <w:r w:rsidR="00AE4C32">
        <w:t>project (</w:t>
      </w:r>
      <w:r>
        <w:t>Such as UP).</w:t>
      </w:r>
    </w:p>
    <w:p w14:paraId="70112C1A" w14:textId="77777777" w:rsidR="004F509E" w:rsidRDefault="004F509E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 xml:space="preserve">Document your use cases, </w:t>
      </w:r>
      <w:r w:rsidR="00A2169F">
        <w:t>UML class diagrams, UML interaction</w:t>
      </w:r>
      <w:r>
        <w:t xml:space="preserve"> diagrams, code, design patterns and operational examples for your use cases.</w:t>
      </w:r>
    </w:p>
    <w:p w14:paraId="5DD5C2ED" w14:textId="77777777" w:rsidR="004F509E" w:rsidRDefault="00F50491" w:rsidP="00725881">
      <w:pPr>
        <w:numPr>
          <w:ilvl w:val="0"/>
          <w:numId w:val="7"/>
        </w:numPr>
        <w:tabs>
          <w:tab w:val="num" w:pos="360"/>
        </w:tabs>
        <w:ind w:left="720"/>
      </w:pPr>
      <w:r>
        <w:t>Use</w:t>
      </w:r>
      <w:r w:rsidR="004F509E">
        <w:t xml:space="preserve"> multiple meaningful software design patterns in your design and code. Minimum 4. </w:t>
      </w:r>
    </w:p>
    <w:p w14:paraId="6CA3E413" w14:textId="77777777" w:rsidR="00E62E02" w:rsidRDefault="00920619" w:rsidP="004F509E">
      <w:pPr>
        <w:numPr>
          <w:ilvl w:val="0"/>
          <w:numId w:val="7"/>
        </w:numPr>
        <w:tabs>
          <w:tab w:val="num" w:pos="360"/>
        </w:tabs>
        <w:ind w:left="720"/>
      </w:pPr>
      <w:r>
        <w:t>You must have a g</w:t>
      </w:r>
      <w:r w:rsidR="00E62E02">
        <w:t>raphical user interface;</w:t>
      </w:r>
    </w:p>
    <w:p w14:paraId="66718EE8" w14:textId="7D3AE4F6" w:rsidR="004F509E" w:rsidRDefault="004F509E" w:rsidP="004F509E">
      <w:pPr>
        <w:numPr>
          <w:ilvl w:val="0"/>
          <w:numId w:val="7"/>
        </w:numPr>
        <w:tabs>
          <w:tab w:val="num" w:pos="360"/>
        </w:tabs>
        <w:ind w:left="720"/>
      </w:pPr>
      <w:r>
        <w:t>Demonstrate your project</w:t>
      </w:r>
      <w:r w:rsidR="006A0730">
        <w:t xml:space="preserve"> </w:t>
      </w:r>
      <w:bookmarkStart w:id="0" w:name="_GoBack"/>
      <w:bookmarkEnd w:id="0"/>
    </w:p>
    <w:p w14:paraId="2D844A9A" w14:textId="77777777" w:rsidR="004F509E" w:rsidRDefault="004F509E"/>
    <w:p w14:paraId="472EB423" w14:textId="77777777" w:rsidR="001A4871" w:rsidRPr="00725881" w:rsidRDefault="00272109" w:rsidP="00725881">
      <w:pPr>
        <w:rPr>
          <w:b/>
          <w:i/>
        </w:rPr>
      </w:pPr>
      <w:r>
        <w:tab/>
      </w:r>
      <w:r w:rsidRPr="00725881">
        <w:rPr>
          <w:b/>
          <w:i/>
        </w:rPr>
        <w:t xml:space="preserve">Each team has about </w:t>
      </w:r>
      <w:r w:rsidR="004F509E">
        <w:rPr>
          <w:b/>
          <w:i/>
        </w:rPr>
        <w:t>5</w:t>
      </w:r>
      <w:r w:rsidRPr="00725881">
        <w:rPr>
          <w:b/>
          <w:i/>
        </w:rPr>
        <w:t xml:space="preserve"> members with a</w:t>
      </w:r>
      <w:r w:rsidR="004F509E">
        <w:rPr>
          <w:b/>
          <w:i/>
        </w:rPr>
        <w:t xml:space="preserve"> team coordinat</w:t>
      </w:r>
      <w:r w:rsidR="00A2169F">
        <w:rPr>
          <w:b/>
          <w:i/>
        </w:rPr>
        <w:t>or</w:t>
      </w:r>
      <w:r w:rsidR="004F509E">
        <w:rPr>
          <w:b/>
          <w:i/>
        </w:rPr>
        <w:t xml:space="preserve">. </w:t>
      </w:r>
      <w:r w:rsidRPr="00725881">
        <w:rPr>
          <w:b/>
          <w:i/>
        </w:rPr>
        <w:t xml:space="preserve">Each team must turn in a team report following UP and UML format. Each team member MUST turn in </w:t>
      </w:r>
      <w:proofErr w:type="gramStart"/>
      <w:r w:rsidRPr="00725881">
        <w:rPr>
          <w:b/>
          <w:i/>
        </w:rPr>
        <w:t>one page</w:t>
      </w:r>
      <w:proofErr w:type="gramEnd"/>
      <w:r w:rsidRPr="00725881">
        <w:rPr>
          <w:b/>
          <w:i/>
        </w:rPr>
        <w:t xml:space="preserve"> report to specify clearly WHO DID WHAT in your team. </w:t>
      </w:r>
      <w:r w:rsidR="00E62E02" w:rsidRPr="00725881">
        <w:rPr>
          <w:b/>
          <w:i/>
        </w:rPr>
        <w:t xml:space="preserve">Each team must make gradual progress. Last minute project will be considered failure. </w:t>
      </w:r>
      <w:r w:rsidRPr="00725881">
        <w:rPr>
          <w:b/>
          <w:i/>
        </w:rPr>
        <w:t>Each team must present your project and demonstrate with operat</w:t>
      </w:r>
      <w:r w:rsidR="00A2169F">
        <w:rPr>
          <w:b/>
          <w:i/>
        </w:rPr>
        <w:t>ional examples with allocated time</w:t>
      </w:r>
      <w:r w:rsidRPr="00725881">
        <w:rPr>
          <w:b/>
          <w:i/>
        </w:rPr>
        <w:t>.</w:t>
      </w:r>
      <w:r w:rsidR="004F509E">
        <w:rPr>
          <w:b/>
          <w:i/>
        </w:rPr>
        <w:t xml:space="preserve"> </w:t>
      </w:r>
      <w:r w:rsidR="001A4871" w:rsidRPr="00725881">
        <w:rPr>
          <w:b/>
          <w:i/>
        </w:rPr>
        <w:t>Detailed req</w:t>
      </w:r>
      <w:r w:rsidR="00725881">
        <w:rPr>
          <w:b/>
          <w:i/>
        </w:rPr>
        <w:t>uirements on Team Project Report:</w:t>
      </w:r>
    </w:p>
    <w:p w14:paraId="65C17369" w14:textId="77777777" w:rsidR="001A4871" w:rsidRDefault="001A4871" w:rsidP="00920619">
      <w:pPr>
        <w:numPr>
          <w:ilvl w:val="0"/>
          <w:numId w:val="9"/>
        </w:numPr>
      </w:pPr>
      <w:r>
        <w:t>Requirement analysis must include:    use cases</w:t>
      </w:r>
    </w:p>
    <w:p w14:paraId="49757509" w14:textId="77777777" w:rsidR="00F50491" w:rsidRDefault="001A4871" w:rsidP="00920619">
      <w:pPr>
        <w:numPr>
          <w:ilvl w:val="0"/>
          <w:numId w:val="9"/>
        </w:numPr>
      </w:pPr>
      <w:r>
        <w:t xml:space="preserve">Design must include </w:t>
      </w:r>
      <w:r w:rsidR="00F50491">
        <w:t>UML class diagrams and</w:t>
      </w:r>
      <w:r w:rsidR="00A2169F">
        <w:t xml:space="preserve"> </w:t>
      </w:r>
      <w:r w:rsidR="00F50491">
        <w:t xml:space="preserve">one type of </w:t>
      </w:r>
      <w:r w:rsidR="00A2169F">
        <w:t>UML interaction</w:t>
      </w:r>
      <w:r w:rsidR="004F509E">
        <w:t xml:space="preserve"> diagrams</w:t>
      </w:r>
      <w:r w:rsidR="00F50491">
        <w:t>.</w:t>
      </w:r>
    </w:p>
    <w:p w14:paraId="3A17B7B5" w14:textId="77777777" w:rsidR="001A4871" w:rsidRDefault="00F50491" w:rsidP="00920619">
      <w:pPr>
        <w:numPr>
          <w:ilvl w:val="0"/>
          <w:numId w:val="9"/>
        </w:numPr>
      </w:pPr>
      <w:r>
        <w:t xml:space="preserve"> UML diagrams for patterns are required</w:t>
      </w:r>
      <w:r w:rsidR="004F509E">
        <w:t>.</w:t>
      </w:r>
    </w:p>
    <w:p w14:paraId="3AEF61A3" w14:textId="77777777" w:rsidR="001A4871" w:rsidRDefault="001A4871" w:rsidP="00920619">
      <w:pPr>
        <w:numPr>
          <w:ilvl w:val="0"/>
          <w:numId w:val="9"/>
        </w:numPr>
      </w:pPr>
      <w:r>
        <w:t>Code must be well documented</w:t>
      </w:r>
    </w:p>
    <w:p w14:paraId="0C817D9D" w14:textId="77777777" w:rsidR="001A4871" w:rsidRDefault="001A4871" w:rsidP="00920619">
      <w:pPr>
        <w:numPr>
          <w:ilvl w:val="0"/>
          <w:numId w:val="9"/>
        </w:numPr>
      </w:pPr>
      <w:r>
        <w:t>Black box and white-box testing should be</w:t>
      </w:r>
      <w:r w:rsidR="004F509E">
        <w:t xml:space="preserve"> conducted and documented with </w:t>
      </w:r>
      <w:r>
        <w:t>operational examples including:</w:t>
      </w:r>
      <w:r w:rsidR="00920619">
        <w:t xml:space="preserve"> </w:t>
      </w:r>
      <w:r>
        <w:t>GUI snapshots inputs show</w:t>
      </w:r>
      <w:r w:rsidR="00E6735A">
        <w:t>ing</w:t>
      </w:r>
      <w:r>
        <w:t xml:space="preserve"> the navigation by user</w:t>
      </w:r>
      <w:r w:rsidR="00920619">
        <w:t xml:space="preserve">. </w:t>
      </w:r>
      <w:r>
        <w:t>GUI snapshots outputs show</w:t>
      </w:r>
      <w:r w:rsidR="00E6735A">
        <w:t>ing</w:t>
      </w:r>
      <w:r w:rsidR="004F509E">
        <w:t xml:space="preserve"> the result</w:t>
      </w:r>
      <w:r w:rsidR="00920619">
        <w:t>.</w:t>
      </w:r>
    </w:p>
    <w:p w14:paraId="5EBCA9E1" w14:textId="77777777" w:rsidR="001A4871" w:rsidRDefault="001A4871" w:rsidP="00920619">
      <w:pPr>
        <w:numPr>
          <w:ilvl w:val="0"/>
          <w:numId w:val="9"/>
        </w:numPr>
      </w:pPr>
      <w:r>
        <w:t>Power point slide shows for demo should be prepared and included in the project report.</w:t>
      </w:r>
    </w:p>
    <w:p w14:paraId="06CDFF46" w14:textId="77777777" w:rsidR="001A4871" w:rsidRDefault="00E6735A" w:rsidP="00920619">
      <w:pPr>
        <w:numPr>
          <w:ilvl w:val="0"/>
          <w:numId w:val="9"/>
        </w:numPr>
      </w:pPr>
      <w:r>
        <w:t>The report must clearly show th</w:t>
      </w:r>
      <w:r w:rsidR="003F7684">
        <w:t>at your team followed certain par</w:t>
      </w:r>
      <w:r w:rsidR="00AE4C32">
        <w:t>a</w:t>
      </w:r>
      <w:r w:rsidR="003F7684">
        <w:t>digm</w:t>
      </w:r>
      <w:r w:rsidR="00A2169F">
        <w:t xml:space="preserve"> such as UP</w:t>
      </w:r>
      <w:r>
        <w:t>. Project planning and execution records should be included</w:t>
      </w:r>
    </w:p>
    <w:p w14:paraId="27C6CE70" w14:textId="77777777" w:rsidR="00F17A50" w:rsidRDefault="00E651B3" w:rsidP="00920619">
      <w:pPr>
        <w:numPr>
          <w:ilvl w:val="0"/>
          <w:numId w:val="9"/>
        </w:numPr>
      </w:pPr>
      <w:proofErr w:type="gramStart"/>
      <w:r>
        <w:t>One page</w:t>
      </w:r>
      <w:proofErr w:type="gramEnd"/>
      <w:r>
        <w:t xml:space="preserve"> p</w:t>
      </w:r>
      <w:r w:rsidR="00F17A50">
        <w:t>ersonal report on WHO DID WHAT EXACTLY should be turned in individually</w:t>
      </w:r>
      <w:r w:rsidR="00A2169F">
        <w:t xml:space="preserve"> by dropping it in your drop box for the project</w:t>
      </w:r>
      <w:r w:rsidR="00F17A50">
        <w:t>. Should not be included in the team report.</w:t>
      </w:r>
      <w:r w:rsidR="003F7684">
        <w:t xml:space="preserve"> </w:t>
      </w:r>
    </w:p>
    <w:p w14:paraId="10EA6666" w14:textId="77777777" w:rsidR="003F7684" w:rsidRDefault="00A2169F" w:rsidP="00920619">
      <w:pPr>
        <w:numPr>
          <w:ilvl w:val="0"/>
          <w:numId w:val="9"/>
        </w:numPr>
      </w:pPr>
      <w:r>
        <w:t>Lack of</w:t>
      </w:r>
      <w:r w:rsidR="003F7684">
        <w:t xml:space="preserve"> participation in the project will lead to F grade.</w:t>
      </w:r>
    </w:p>
    <w:p w14:paraId="0B670404" w14:textId="77777777" w:rsidR="001A4871" w:rsidRDefault="001A4871" w:rsidP="001A4871">
      <w:r>
        <w:t xml:space="preserve"> </w:t>
      </w:r>
    </w:p>
    <w:p w14:paraId="0A11C055" w14:textId="77777777" w:rsidR="001A4871" w:rsidRDefault="001A4871" w:rsidP="00592157"/>
    <w:sectPr w:rsidR="001A4871" w:rsidSect="0072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E430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A21B3"/>
    <w:multiLevelType w:val="hybridMultilevel"/>
    <w:tmpl w:val="2E6646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5142C8"/>
    <w:multiLevelType w:val="hybridMultilevel"/>
    <w:tmpl w:val="76700070"/>
    <w:lvl w:ilvl="0" w:tplc="1542F35A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">
    <w:nsid w:val="10DD23BE"/>
    <w:multiLevelType w:val="hybridMultilevel"/>
    <w:tmpl w:val="3C84153C"/>
    <w:lvl w:ilvl="0" w:tplc="9A4A78E4">
      <w:start w:val="1"/>
      <w:numFmt w:val="decimal"/>
      <w:lvlText w:val="(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1E6837D1"/>
    <w:multiLevelType w:val="hybridMultilevel"/>
    <w:tmpl w:val="4FA27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2460C76">
      <w:start w:val="1"/>
      <w:numFmt w:val="decimal"/>
      <w:lvlText w:val="(%2)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 w:tplc="1696CB2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815627"/>
    <w:multiLevelType w:val="hybridMultilevel"/>
    <w:tmpl w:val="4606A6D0"/>
    <w:lvl w:ilvl="0" w:tplc="A12CB3F4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">
    <w:nsid w:val="33161B03"/>
    <w:multiLevelType w:val="hybridMultilevel"/>
    <w:tmpl w:val="CF2A2F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21008"/>
    <w:multiLevelType w:val="hybridMultilevel"/>
    <w:tmpl w:val="78D6147C"/>
    <w:lvl w:ilvl="0" w:tplc="7B40E9D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8">
    <w:nsid w:val="4E1E0824"/>
    <w:multiLevelType w:val="hybridMultilevel"/>
    <w:tmpl w:val="E02464B0"/>
    <w:lvl w:ilvl="0" w:tplc="56182E3A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9">
    <w:nsid w:val="5A037491"/>
    <w:multiLevelType w:val="hybridMultilevel"/>
    <w:tmpl w:val="6E6EEC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D95A4B"/>
    <w:multiLevelType w:val="hybridMultilevel"/>
    <w:tmpl w:val="73E80E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CF1E36"/>
    <w:multiLevelType w:val="hybridMultilevel"/>
    <w:tmpl w:val="77D81FBA"/>
    <w:lvl w:ilvl="0" w:tplc="85082BA4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BE"/>
    <w:rsid w:val="0008612D"/>
    <w:rsid w:val="000C1F52"/>
    <w:rsid w:val="000F2FDC"/>
    <w:rsid w:val="001A4871"/>
    <w:rsid w:val="00272109"/>
    <w:rsid w:val="00281AD6"/>
    <w:rsid w:val="00326073"/>
    <w:rsid w:val="003F7684"/>
    <w:rsid w:val="004F509E"/>
    <w:rsid w:val="00531E32"/>
    <w:rsid w:val="00592157"/>
    <w:rsid w:val="005B1F90"/>
    <w:rsid w:val="006A0730"/>
    <w:rsid w:val="00725881"/>
    <w:rsid w:val="007373FA"/>
    <w:rsid w:val="00805F3D"/>
    <w:rsid w:val="00920619"/>
    <w:rsid w:val="00A2169F"/>
    <w:rsid w:val="00A909C7"/>
    <w:rsid w:val="00AC2485"/>
    <w:rsid w:val="00AE4C32"/>
    <w:rsid w:val="00B05810"/>
    <w:rsid w:val="00BD13BE"/>
    <w:rsid w:val="00D31628"/>
    <w:rsid w:val="00D77B1D"/>
    <w:rsid w:val="00D90659"/>
    <w:rsid w:val="00E62E02"/>
    <w:rsid w:val="00E651B3"/>
    <w:rsid w:val="00E6735A"/>
    <w:rsid w:val="00F17A50"/>
    <w:rsid w:val="00F50491"/>
    <w:rsid w:val="00F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36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Requirements.docx</Template>
  <TotalTime>0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5434 Theory of Programming Languages</vt:lpstr>
    </vt:vector>
  </TitlesOfParts>
  <Company>Georgia Southern University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5434 Theory of Programming Languages</dc:title>
  <dc:subject/>
  <dc:creator>Wen-Ran Zhang</dc:creator>
  <cp:keywords/>
  <cp:lastModifiedBy>Kobi Tate</cp:lastModifiedBy>
  <cp:revision>2</cp:revision>
  <cp:lastPrinted>2008-08-18T13:35:00Z</cp:lastPrinted>
  <dcterms:created xsi:type="dcterms:W3CDTF">2016-07-21T19:43:00Z</dcterms:created>
  <dcterms:modified xsi:type="dcterms:W3CDTF">2016-07-21T19:43:00Z</dcterms:modified>
</cp:coreProperties>
</file>